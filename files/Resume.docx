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C2D" w:rsidRPr="00DF6A4E" w:rsidRDefault="0093051B" w:rsidP="004F52DE">
      <w:pPr>
        <w:pStyle w:val="Title"/>
      </w:pPr>
      <w:r>
        <w:t>patricia hector</w:t>
      </w:r>
    </w:p>
    <w:p w:rsidR="00801C2D" w:rsidRPr="0093051B" w:rsidRDefault="0093051B">
      <w:pPr>
        <w:pStyle w:val="ContactInfo"/>
        <w:rPr>
          <w:sz w:val="18"/>
        </w:rPr>
      </w:pPr>
      <w:r w:rsidRPr="0093051B">
        <w:rPr>
          <w:sz w:val="18"/>
        </w:rPr>
        <w:t>8441SW 148PL | Miami, FL 33193 | 7863723667 | patriciahectorwork@gmail.com</w:t>
      </w:r>
    </w:p>
    <w:p w:rsidR="00801C2D" w:rsidRPr="00DF6A4E" w:rsidRDefault="0093051B" w:rsidP="00794AC5">
      <w:pPr>
        <w:pStyle w:val="Heading1"/>
      </w:pPr>
      <w:r>
        <w:t>summary</w:t>
      </w:r>
    </w:p>
    <w:p w:rsidR="00801C2D" w:rsidRPr="0093051B" w:rsidRDefault="0093051B" w:rsidP="00794AC5">
      <w:pPr>
        <w:rPr>
          <w:sz w:val="28"/>
        </w:rPr>
      </w:pPr>
      <w:r w:rsidRPr="0093051B">
        <w:t>Junior web developer with a focus on backend and intuitive UX design. Primarily interested in PHP. Personal interests include frameworks like Laravel, React and Angular. Besides the curiosity of Machine Learning and Big Data. I am fluent in English, Spanish and I have good working knowledge in Italian language.</w:t>
      </w:r>
    </w:p>
    <w:p w:rsidR="00801C2D" w:rsidRPr="00DF6A4E" w:rsidRDefault="0093051B" w:rsidP="00794AC5">
      <w:pPr>
        <w:pStyle w:val="Heading1"/>
      </w:pPr>
      <w:r>
        <w:t>computer skills</w:t>
      </w:r>
    </w:p>
    <w:p w:rsidR="00801C2D" w:rsidRDefault="0093051B" w:rsidP="0093051B">
      <w:pPr>
        <w:pStyle w:val="ListBullet"/>
      </w:pPr>
      <w:r w:rsidRPr="0093051B">
        <w:rPr>
          <w:b/>
        </w:rPr>
        <w:t>Proficient in</w:t>
      </w:r>
      <w:r>
        <w:t>: HTML, CSS, SASS, Bootstrap, JavaScript, AJAX, jQuery, PHP, mySQL, Git, Adobe Photoshop, Adobe Illustrator</w:t>
      </w:r>
    </w:p>
    <w:p w:rsidR="0093051B" w:rsidRPr="00DF6A4E" w:rsidRDefault="0093051B" w:rsidP="0093051B">
      <w:pPr>
        <w:pStyle w:val="ListBullet"/>
      </w:pPr>
      <w:r w:rsidRPr="0093051B">
        <w:rPr>
          <w:b/>
        </w:rPr>
        <w:t>Familiar with</w:t>
      </w:r>
      <w:r>
        <w:t>: WordPress, React, Angular, Express, MongoDB, Microsoft Excel, Microsoft Access</w:t>
      </w:r>
    </w:p>
    <w:sdt>
      <w:sdtPr>
        <w:alias w:val="Education:"/>
        <w:tag w:val="Education:"/>
        <w:id w:val="-1338531963"/>
        <w:placeholder>
          <w:docPart w:val="7B8041E093D24938AC85E891BC51C85F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Education</w:t>
          </w:r>
        </w:p>
      </w:sdtContent>
    </w:sdt>
    <w:p w:rsidR="00801C2D" w:rsidRDefault="0093051B" w:rsidP="00794AC5">
      <w:pPr>
        <w:pStyle w:val="Heading2"/>
      </w:pPr>
      <w:r>
        <w:t>Teamtreehouse.com/</w:t>
      </w:r>
      <w:proofErr w:type="spellStart"/>
      <w:r>
        <w:t>patriciahector</w:t>
      </w:r>
      <w:proofErr w:type="spellEnd"/>
      <w:r w:rsidR="00CF1E45">
        <w:t xml:space="preserve"> </w:t>
      </w:r>
      <w:r w:rsidR="00CF1E45" w:rsidRPr="00DF6A4E">
        <w:t>–</w:t>
      </w:r>
      <w:r w:rsidR="00CF1E45">
        <w:t xml:space="preserve"> 2019/2015</w:t>
      </w:r>
    </w:p>
    <w:p w:rsidR="00CF1E45" w:rsidRPr="00CF1E45" w:rsidRDefault="00CF1E45" w:rsidP="00794AC5">
      <w:pPr>
        <w:pStyle w:val="Heading2"/>
        <w:rPr>
          <w:i/>
          <w:sz w:val="18"/>
        </w:rPr>
      </w:pPr>
      <w:r w:rsidRPr="00CF1E45">
        <w:rPr>
          <w:i/>
          <w:sz w:val="18"/>
        </w:rPr>
        <w:t>Here I listed some of the courses I have been taken during these years in the platform</w:t>
      </w:r>
      <w:bookmarkStart w:id="0" w:name="_GoBack"/>
      <w:bookmarkEnd w:id="0"/>
    </w:p>
    <w:p w:rsidR="0093051B" w:rsidRDefault="00CF1E45" w:rsidP="0093051B">
      <w:pPr>
        <w:pStyle w:val="ListBullet"/>
      </w:pPr>
      <w:r>
        <w:t>Beginning WordPress</w:t>
      </w:r>
    </w:p>
    <w:p w:rsidR="00CF1E45" w:rsidRDefault="00CF1E45" w:rsidP="0093051B">
      <w:pPr>
        <w:pStyle w:val="ListBullet"/>
      </w:pPr>
      <w:r>
        <w:t>Web Design</w:t>
      </w:r>
    </w:p>
    <w:p w:rsidR="00CF1E45" w:rsidRDefault="00CF1E45" w:rsidP="0093051B">
      <w:pPr>
        <w:pStyle w:val="ListBullet"/>
      </w:pPr>
      <w:r>
        <w:t>Front End Web Development</w:t>
      </w:r>
    </w:p>
    <w:p w:rsidR="00CF1E45" w:rsidRDefault="00CF1E45" w:rsidP="0093051B">
      <w:pPr>
        <w:pStyle w:val="ListBullet"/>
      </w:pPr>
      <w:r>
        <w:t>UX Design</w:t>
      </w:r>
    </w:p>
    <w:p w:rsidR="00CF1E45" w:rsidRDefault="00CF1E45" w:rsidP="0093051B">
      <w:pPr>
        <w:pStyle w:val="ListBullet"/>
      </w:pPr>
      <w:r>
        <w:t>Beginning JavaScript</w:t>
      </w:r>
    </w:p>
    <w:p w:rsidR="00CF1E45" w:rsidRDefault="00CF1E45" w:rsidP="0093051B">
      <w:pPr>
        <w:pStyle w:val="ListBullet"/>
      </w:pPr>
      <w:r>
        <w:t>Full Stack JavaScript</w:t>
      </w:r>
    </w:p>
    <w:p w:rsidR="00CF1E45" w:rsidRDefault="00CF1E45" w:rsidP="0093051B">
      <w:pPr>
        <w:pStyle w:val="ListBullet"/>
      </w:pPr>
      <w:r>
        <w:t>Beginning PHP</w:t>
      </w:r>
    </w:p>
    <w:p w:rsidR="00CF1E45" w:rsidRDefault="00CF1E45" w:rsidP="0093051B">
      <w:pPr>
        <w:pStyle w:val="ListBullet"/>
      </w:pPr>
      <w:r>
        <w:t>Intermediate PHP</w:t>
      </w:r>
    </w:p>
    <w:p w:rsidR="00CF1E45" w:rsidRDefault="00CF1E45" w:rsidP="0093051B">
      <w:pPr>
        <w:pStyle w:val="ListBullet"/>
      </w:pPr>
      <w:r>
        <w:t>Object-Oriented PHP</w:t>
      </w:r>
    </w:p>
    <w:p w:rsidR="00CF1E45" w:rsidRDefault="00CF1E45" w:rsidP="0093051B">
      <w:pPr>
        <w:pStyle w:val="ListBullet"/>
      </w:pPr>
      <w:r>
        <w:t>Beginning SQL</w:t>
      </w:r>
    </w:p>
    <w:p w:rsidR="0093051B" w:rsidRPr="00DF6A4E" w:rsidRDefault="00CF1E45" w:rsidP="0093051B">
      <w:pPr>
        <w:pStyle w:val="Heading2"/>
      </w:pPr>
      <w:r>
        <w:t>Miami Dade College</w:t>
      </w:r>
      <w:r w:rsidR="0093051B" w:rsidRPr="00DF6A4E">
        <w:t xml:space="preserve"> – </w:t>
      </w:r>
      <w:r>
        <w:t>Miami Florida</w:t>
      </w:r>
      <w:r w:rsidR="0093051B" w:rsidRPr="00DF6A4E">
        <w:t xml:space="preserve"> – </w:t>
      </w:r>
      <w:r>
        <w:t>2015</w:t>
      </w:r>
    </w:p>
    <w:p w:rsidR="0093051B" w:rsidRDefault="00CF1E45" w:rsidP="0093051B">
      <w:pPr>
        <w:pStyle w:val="ListBullet"/>
      </w:pPr>
      <w:r>
        <w:t>Web Developer Course</w:t>
      </w:r>
    </w:p>
    <w:p w:rsidR="0093051B" w:rsidRPr="00DF6A4E" w:rsidRDefault="00CF1E45" w:rsidP="0093051B">
      <w:pPr>
        <w:pStyle w:val="Heading2"/>
      </w:pPr>
      <w:r>
        <w:t>Universidad de La Habana</w:t>
      </w:r>
      <w:r w:rsidR="0093051B" w:rsidRPr="00DF6A4E">
        <w:t xml:space="preserve"> – </w:t>
      </w:r>
      <w:r>
        <w:t>La Habana, Cuba</w:t>
      </w:r>
      <w:r w:rsidR="0093051B" w:rsidRPr="00DF6A4E">
        <w:t xml:space="preserve"> – </w:t>
      </w:r>
      <w:r>
        <w:t>2015/2013</w:t>
      </w:r>
    </w:p>
    <w:p w:rsidR="0093051B" w:rsidRPr="00DF6A4E" w:rsidRDefault="00CF1E45" w:rsidP="0093051B">
      <w:pPr>
        <w:pStyle w:val="ListBullet"/>
      </w:pPr>
      <w:r>
        <w:t>First and second year of Computer Sciences</w:t>
      </w:r>
    </w:p>
    <w:p w:rsidR="0093051B" w:rsidRPr="00DF6A4E" w:rsidRDefault="0093051B" w:rsidP="0093051B">
      <w:pPr>
        <w:pStyle w:val="ListBullet"/>
        <w:numPr>
          <w:ilvl w:val="0"/>
          <w:numId w:val="0"/>
        </w:numPr>
        <w:ind w:left="360"/>
      </w:pPr>
    </w:p>
    <w:sectPr w:rsidR="0093051B" w:rsidRPr="00DF6A4E" w:rsidSect="0021702D">
      <w:footerReference w:type="default" r:id="rId7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284" w:rsidRDefault="00A62284" w:rsidP="00415E6E">
      <w:r>
        <w:separator/>
      </w:r>
    </w:p>
  </w:endnote>
  <w:endnote w:type="continuationSeparator" w:id="0">
    <w:p w:rsidR="00A62284" w:rsidRDefault="00A62284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284" w:rsidRDefault="00A62284" w:rsidP="00415E6E">
      <w:r>
        <w:separator/>
      </w:r>
    </w:p>
  </w:footnote>
  <w:footnote w:type="continuationSeparator" w:id="0">
    <w:p w:rsidR="00A62284" w:rsidRDefault="00A62284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B"/>
    <w:rsid w:val="00014AB7"/>
    <w:rsid w:val="000256BE"/>
    <w:rsid w:val="000604C7"/>
    <w:rsid w:val="00061392"/>
    <w:rsid w:val="000E1C28"/>
    <w:rsid w:val="001111EF"/>
    <w:rsid w:val="00112F13"/>
    <w:rsid w:val="001C5567"/>
    <w:rsid w:val="0021702D"/>
    <w:rsid w:val="00226FAE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6F6B6C"/>
    <w:rsid w:val="0074014C"/>
    <w:rsid w:val="00785568"/>
    <w:rsid w:val="0079601A"/>
    <w:rsid w:val="007C187A"/>
    <w:rsid w:val="00801C2D"/>
    <w:rsid w:val="00807A64"/>
    <w:rsid w:val="00882511"/>
    <w:rsid w:val="008A4CF6"/>
    <w:rsid w:val="0093051B"/>
    <w:rsid w:val="00940428"/>
    <w:rsid w:val="009867BA"/>
    <w:rsid w:val="009E2030"/>
    <w:rsid w:val="00A44BA4"/>
    <w:rsid w:val="00A55FFC"/>
    <w:rsid w:val="00A62284"/>
    <w:rsid w:val="00AB37A8"/>
    <w:rsid w:val="00AD72B9"/>
    <w:rsid w:val="00B41377"/>
    <w:rsid w:val="00B43D46"/>
    <w:rsid w:val="00B545D2"/>
    <w:rsid w:val="00B9760A"/>
    <w:rsid w:val="00BA160D"/>
    <w:rsid w:val="00BB0744"/>
    <w:rsid w:val="00C014BD"/>
    <w:rsid w:val="00C42436"/>
    <w:rsid w:val="00CF1E45"/>
    <w:rsid w:val="00D05B36"/>
    <w:rsid w:val="00D3029E"/>
    <w:rsid w:val="00D32FAE"/>
    <w:rsid w:val="00D41EC2"/>
    <w:rsid w:val="00DD46C1"/>
    <w:rsid w:val="00DF6A4E"/>
    <w:rsid w:val="00E15B92"/>
    <w:rsid w:val="00E90F59"/>
    <w:rsid w:val="00E9400D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DBD8"/>
  <w15:docId w15:val="{7CD59349-3FCD-428A-8AFB-E181C823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ebody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8041E093D24938AC85E891BC51C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979E4-44F2-42B7-8208-56E2034990D8}"/>
      </w:docPartPr>
      <w:docPartBody>
        <w:p w:rsidR="00000000" w:rsidRDefault="004A443F">
          <w:pPr>
            <w:pStyle w:val="7B8041E093D24938AC85E891BC51C85F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EB"/>
    <w:rsid w:val="001A5BEB"/>
    <w:rsid w:val="004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CE3ACDD6B4D968A70C2C681D845A8">
    <w:name w:val="A62CE3ACDD6B4D968A70C2C681D845A8"/>
  </w:style>
  <w:style w:type="paragraph" w:customStyle="1" w:styleId="38C814E953FA4BB692F9511E45ED82C2">
    <w:name w:val="38C814E953FA4BB692F9511E45ED82C2"/>
  </w:style>
  <w:style w:type="paragraph" w:customStyle="1" w:styleId="B9F8AC60E5A442DDA454ADBB4FC4637A">
    <w:name w:val="B9F8AC60E5A442DDA454ADBB4FC4637A"/>
  </w:style>
  <w:style w:type="paragraph" w:customStyle="1" w:styleId="0F0F69CDE9094C19A197CF3C6684849F">
    <w:name w:val="0F0F69CDE9094C19A197CF3C6684849F"/>
  </w:style>
  <w:style w:type="paragraph" w:customStyle="1" w:styleId="1A6135F33F8F450E978AED38AACEDA2A">
    <w:name w:val="1A6135F33F8F450E978AED38AACEDA2A"/>
  </w:style>
  <w:style w:type="paragraph" w:customStyle="1" w:styleId="3EB65BD9131C4EE7A8FFC3E512F8CE8E">
    <w:name w:val="3EB65BD9131C4EE7A8FFC3E512F8CE8E"/>
  </w:style>
  <w:style w:type="paragraph" w:customStyle="1" w:styleId="6CC6C737F9BC466AB13EEA395FFDF739">
    <w:name w:val="6CC6C737F9BC466AB13EEA395FFDF739"/>
  </w:style>
  <w:style w:type="paragraph" w:customStyle="1" w:styleId="5DAC354856A84E259E2A6E8ECE32E366">
    <w:name w:val="5DAC354856A84E259E2A6E8ECE32E366"/>
  </w:style>
  <w:style w:type="paragraph" w:customStyle="1" w:styleId="0FE43D8F76A247468418A16B0ACF7EF3">
    <w:name w:val="0FE43D8F76A247468418A16B0ACF7EF3"/>
  </w:style>
  <w:style w:type="paragraph" w:customStyle="1" w:styleId="0EFB39AD04A641E68C2E759B5625E1B3">
    <w:name w:val="0EFB39AD04A641E68C2E759B5625E1B3"/>
  </w:style>
  <w:style w:type="paragraph" w:customStyle="1" w:styleId="680303466FCC432E921236B5145F5879">
    <w:name w:val="680303466FCC432E921236B5145F5879"/>
  </w:style>
  <w:style w:type="paragraph" w:customStyle="1" w:styleId="2E2FE40316444833B874ED5D09826330">
    <w:name w:val="2E2FE40316444833B874ED5D09826330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A61DB393821E49C5896F8F123CAD809E">
    <w:name w:val="A61DB393821E49C5896F8F123CAD809E"/>
  </w:style>
  <w:style w:type="paragraph" w:customStyle="1" w:styleId="572469B64A2C4351ACDDC3D5D2838786">
    <w:name w:val="572469B64A2C4351ACDDC3D5D2838786"/>
  </w:style>
  <w:style w:type="paragraph" w:customStyle="1" w:styleId="0C44A0EDCD3D469789E5476F665F7A3A">
    <w:name w:val="0C44A0EDCD3D469789E5476F665F7A3A"/>
  </w:style>
  <w:style w:type="paragraph" w:customStyle="1" w:styleId="E3E4BE2090E940EAB7013611B95EEA16">
    <w:name w:val="E3E4BE2090E940EAB7013611B95EEA16"/>
  </w:style>
  <w:style w:type="paragraph" w:customStyle="1" w:styleId="4D38B45A3DEE494BB9F1F55302B9A1FE">
    <w:name w:val="4D38B45A3DEE494BB9F1F55302B9A1FE"/>
  </w:style>
  <w:style w:type="paragraph" w:customStyle="1" w:styleId="5069EB7CF72F49E7BA473BC9A70B6FB0">
    <w:name w:val="5069EB7CF72F49E7BA473BC9A70B6FB0"/>
  </w:style>
  <w:style w:type="paragraph" w:customStyle="1" w:styleId="18376A516A804FC89856132C9F3C3021">
    <w:name w:val="18376A516A804FC89856132C9F3C3021"/>
  </w:style>
  <w:style w:type="paragraph" w:customStyle="1" w:styleId="4FEDFC3DA53744B99FC11889CC0E046B">
    <w:name w:val="4FEDFC3DA53744B99FC11889CC0E046B"/>
  </w:style>
  <w:style w:type="paragraph" w:customStyle="1" w:styleId="C6F5FAE3543B470181DB583DFFFE057D">
    <w:name w:val="C6F5FAE3543B470181DB583DFFFE057D"/>
  </w:style>
  <w:style w:type="paragraph" w:customStyle="1" w:styleId="589BE849DFA649F4BB03934783101703">
    <w:name w:val="589BE849DFA649F4BB03934783101703"/>
  </w:style>
  <w:style w:type="paragraph" w:customStyle="1" w:styleId="7B8041E093D24938AC85E891BC51C85F">
    <w:name w:val="7B8041E093D24938AC85E891BC51C85F"/>
  </w:style>
  <w:style w:type="paragraph" w:customStyle="1" w:styleId="BD98EC65D3304CFDBD9729940B02BD48">
    <w:name w:val="BD98EC65D3304CFDBD9729940B02BD48"/>
  </w:style>
  <w:style w:type="paragraph" w:customStyle="1" w:styleId="488C862539384E5E8B2995C64022E5F3">
    <w:name w:val="488C862539384E5E8B2995C64022E5F3"/>
  </w:style>
  <w:style w:type="paragraph" w:customStyle="1" w:styleId="B0353021EC33426288A0D88F7A606128">
    <w:name w:val="B0353021EC33426288A0D88F7A606128"/>
  </w:style>
  <w:style w:type="paragraph" w:customStyle="1" w:styleId="0C44B190297F44338D3BEAE19CD1C26B">
    <w:name w:val="0C44B190297F44338D3BEAE19CD1C26B"/>
  </w:style>
  <w:style w:type="paragraph" w:customStyle="1" w:styleId="9D74FE45195F4546B3F5EB6EE7D7DE3D">
    <w:name w:val="9D74FE45195F4546B3F5EB6EE7D7DE3D"/>
  </w:style>
  <w:style w:type="paragraph" w:customStyle="1" w:styleId="24D984E7AE764CA58C6F34FFFCDBF113">
    <w:name w:val="24D984E7AE764CA58C6F34FFFCDBF113"/>
  </w:style>
  <w:style w:type="paragraph" w:customStyle="1" w:styleId="E8883235298940AA9CA0E3D268D9D6F4">
    <w:name w:val="E8883235298940AA9CA0E3D268D9D6F4"/>
  </w:style>
  <w:style w:type="paragraph" w:customStyle="1" w:styleId="52AEC840252246A186D04D9D93804FA9">
    <w:name w:val="52AEC840252246A186D04D9D93804FA9"/>
  </w:style>
  <w:style w:type="paragraph" w:customStyle="1" w:styleId="485F8FB3D2D04D9884F9E4AC39AFD644">
    <w:name w:val="485F8FB3D2D04D9884F9E4AC39AFD644"/>
  </w:style>
  <w:style w:type="paragraph" w:customStyle="1" w:styleId="C561F5EED7CD4845AD6250774E55FFA7">
    <w:name w:val="C561F5EED7CD4845AD6250774E55FFA7"/>
  </w:style>
  <w:style w:type="paragraph" w:customStyle="1" w:styleId="C497E1DB6E3B4C1F8AEC9A547121B8C2">
    <w:name w:val="C497E1DB6E3B4C1F8AEC9A547121B8C2"/>
  </w:style>
  <w:style w:type="paragraph" w:customStyle="1" w:styleId="3FAC943E3AAC45219FE9FE3B32E39192">
    <w:name w:val="3FAC943E3AAC45219FE9FE3B32E39192"/>
  </w:style>
  <w:style w:type="paragraph" w:customStyle="1" w:styleId="DAAEAFD1F6BE4218A449EE9109F68327">
    <w:name w:val="DAAEAFD1F6BE4218A449EE9109F68327"/>
    <w:rsid w:val="001A5BEB"/>
  </w:style>
  <w:style w:type="paragraph" w:customStyle="1" w:styleId="38244AE1A94A45FB92EE9C3E6BDA124C">
    <w:name w:val="38244AE1A94A45FB92EE9C3E6BDA124C"/>
    <w:rsid w:val="001A5BEB"/>
  </w:style>
  <w:style w:type="paragraph" w:customStyle="1" w:styleId="DE847AD52C134D89A8976A1459E161CF">
    <w:name w:val="DE847AD52C134D89A8976A1459E161CF"/>
    <w:rsid w:val="001A5BEB"/>
  </w:style>
  <w:style w:type="paragraph" w:customStyle="1" w:styleId="C9C05B1EB00C4221B87D9286FB1047E3">
    <w:name w:val="C9C05B1EB00C4221B87D9286FB1047E3"/>
    <w:rsid w:val="001A5BEB"/>
  </w:style>
  <w:style w:type="paragraph" w:customStyle="1" w:styleId="77374A0D35E84E789B6A5F33670B3F0E">
    <w:name w:val="77374A0D35E84E789B6A5F33670B3F0E"/>
    <w:rsid w:val="001A5BEB"/>
  </w:style>
  <w:style w:type="paragraph" w:customStyle="1" w:styleId="4F72E4058C1347F6B6D93C09EF0B8065">
    <w:name w:val="4F72E4058C1347F6B6D93C09EF0B8065"/>
    <w:rsid w:val="001A5BEB"/>
  </w:style>
  <w:style w:type="paragraph" w:customStyle="1" w:styleId="E282573FC68B45D68B8E1568563F60D4">
    <w:name w:val="E282573FC68B45D68B8E1568563F60D4"/>
    <w:rsid w:val="001A5BEB"/>
  </w:style>
  <w:style w:type="paragraph" w:customStyle="1" w:styleId="956CC69EBF9B4EE1A8AF73157DF5CE28">
    <w:name w:val="956CC69EBF9B4EE1A8AF73157DF5CE28"/>
    <w:rsid w:val="001A5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15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Somebody</dc:creator>
  <cp:keywords/>
  <cp:lastModifiedBy>Patricia.Hector001</cp:lastModifiedBy>
  <cp:revision>1</cp:revision>
  <cp:lastPrinted>2006-08-01T17:47:00Z</cp:lastPrinted>
  <dcterms:created xsi:type="dcterms:W3CDTF">2019-02-19T00:55:00Z</dcterms:created>
  <dcterms:modified xsi:type="dcterms:W3CDTF">2019-02-19T01:11:00Z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